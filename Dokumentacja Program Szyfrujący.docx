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A36C1" w14:textId="77777777" w:rsidR="00C6554A" w:rsidRPr="00AB45B0" w:rsidRDefault="002554CD" w:rsidP="00C6554A">
      <w:pPr>
        <w:pStyle w:val="Zdjcie"/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  <w:noProof/>
          <w:lang w:bidi="pl-PL"/>
        </w:rPr>
        <w:drawing>
          <wp:inline distT="0" distB="0" distL="0" distR="0" wp14:anchorId="21EDC97D" wp14:editId="0BAA8151">
            <wp:extent cx="5229225" cy="3486150"/>
            <wp:effectExtent l="0" t="0" r="9525" b="0"/>
            <wp:docPr id="22" name="Obraz 1" descr="Abstrakcyjny niebieski projekt z liniami falistymi i kropka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1" descr="Abstrakcyjny niebieski projekt z liniami falistymi i kropkami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48615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4535E69" w14:textId="0F2D0F45" w:rsidR="00C6554A" w:rsidRPr="00AB45B0" w:rsidRDefault="00C015AF" w:rsidP="00C6554A">
      <w:pPr>
        <w:pStyle w:val="Tytu"/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t>Zadanie 1</w:t>
      </w:r>
    </w:p>
    <w:p w14:paraId="5D59A2E2" w14:textId="71E72001" w:rsidR="00C6554A" w:rsidRPr="00AB45B0" w:rsidRDefault="00C015AF" w:rsidP="00C6554A">
      <w:pPr>
        <w:pStyle w:val="Podtytu"/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t>SZYFROWANIE</w:t>
      </w:r>
    </w:p>
    <w:p w14:paraId="52CA8F8B" w14:textId="41408E2D" w:rsidR="00C6554A" w:rsidRPr="00AB45B0" w:rsidRDefault="00C015AF" w:rsidP="00C6554A">
      <w:pPr>
        <w:pStyle w:val="Informacjekontaktowe"/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t>Szymon Paluszewski</w:t>
      </w:r>
      <w:r w:rsidR="00C6554A" w:rsidRPr="00AB45B0">
        <w:rPr>
          <w:rFonts w:ascii="Times New Roman" w:hAnsi="Times New Roman" w:cs="Times New Roman"/>
          <w:lang w:bidi="pl-PL"/>
        </w:rPr>
        <w:t xml:space="preserve"> | </w:t>
      </w:r>
      <w:r w:rsidRPr="00AB45B0">
        <w:rPr>
          <w:rFonts w:ascii="Times New Roman" w:hAnsi="Times New Roman" w:cs="Times New Roman"/>
        </w:rPr>
        <w:t>Programowanie .NET</w:t>
      </w:r>
      <w:r w:rsidR="00C6554A" w:rsidRPr="00AB45B0">
        <w:rPr>
          <w:rFonts w:ascii="Times New Roman" w:hAnsi="Times New Roman" w:cs="Times New Roman"/>
          <w:lang w:bidi="pl-PL"/>
        </w:rPr>
        <w:t xml:space="preserve"> | </w:t>
      </w:r>
      <w:r w:rsidRPr="00AB45B0">
        <w:rPr>
          <w:rFonts w:ascii="Times New Roman" w:hAnsi="Times New Roman" w:cs="Times New Roman"/>
        </w:rPr>
        <w:t>INIS4_PR2.1</w:t>
      </w:r>
      <w:r w:rsidR="00C6554A" w:rsidRPr="00AB45B0">
        <w:rPr>
          <w:rFonts w:ascii="Times New Roman" w:hAnsi="Times New Roman" w:cs="Times New Roman"/>
          <w:lang w:bidi="pl-PL"/>
        </w:rPr>
        <w:br w:type="page"/>
      </w:r>
    </w:p>
    <w:p w14:paraId="3FF1A05D" w14:textId="4CEB9311" w:rsidR="00C6554A" w:rsidRPr="00AB45B0" w:rsidRDefault="00F224E5" w:rsidP="00C6554A">
      <w:pPr>
        <w:pStyle w:val="Nagwek1"/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lastRenderedPageBreak/>
        <w:t>Przegląd programu</w:t>
      </w:r>
    </w:p>
    <w:p w14:paraId="5721E7A3" w14:textId="5E973BA8" w:rsidR="00C6554A" w:rsidRPr="00AB45B0" w:rsidRDefault="00F224E5" w:rsidP="00F224E5">
      <w:pPr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t>Przygotowany przeze mnie program zapewnia użytkownikowi możliwość wczytania pliku tekstowego i zaszyfrowania bądź odszyfrowania jego zawartości za pomocą szyfru 3DES lub szyfru Cezara.</w:t>
      </w:r>
    </w:p>
    <w:p w14:paraId="49502023" w14:textId="44FC906D" w:rsidR="002C74C0" w:rsidRPr="00AB45B0" w:rsidRDefault="00F224E5" w:rsidP="007208D7">
      <w:pPr>
        <w:pStyle w:val="Nagwek1"/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t xml:space="preserve">Kontrolki </w:t>
      </w:r>
      <w:r w:rsidR="007208D7" w:rsidRPr="00AB45B0">
        <w:rPr>
          <w:rFonts w:ascii="Times New Roman" w:hAnsi="Times New Roman" w:cs="Times New Roman"/>
        </w:rPr>
        <w:t>Windows Forms</w:t>
      </w:r>
    </w:p>
    <w:p w14:paraId="283D892E" w14:textId="4210824D" w:rsidR="007208D7" w:rsidRPr="00AB45B0" w:rsidRDefault="00430D50" w:rsidP="007208D7">
      <w:pPr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t>Program wykorzystuje framework Windows Forms zawiera przyciski , okna tekstowe, oraz „listboxa”. Wykorzystuje również okna dialogowe oraz system wyświetlania błędów.</w:t>
      </w:r>
    </w:p>
    <w:p w14:paraId="147A8F4F" w14:textId="4473199C" w:rsidR="009F7470" w:rsidRPr="00AB45B0" w:rsidRDefault="00430D50" w:rsidP="009F7470">
      <w:pPr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drawing>
          <wp:inline distT="0" distB="0" distL="0" distR="0" wp14:anchorId="0C6EE5D9" wp14:editId="057E66A5">
            <wp:extent cx="5274310" cy="3163570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476C" w14:textId="4B832B12" w:rsidR="009F7470" w:rsidRPr="00AB45B0" w:rsidRDefault="009F7470" w:rsidP="009F7470">
      <w:pPr>
        <w:pStyle w:val="Nagwek1"/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t>Szyfr Cezara</w:t>
      </w:r>
    </w:p>
    <w:p w14:paraId="1CB21291" w14:textId="41E9E02D" w:rsidR="009F7470" w:rsidRPr="00AB45B0" w:rsidRDefault="009F7470" w:rsidP="009F7470">
      <w:pPr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t>Pierwszym zastosowanym w programie algorytmem szyfrującym jest Szyfr Cezara. Polega on na przesunięciu litery w tekście o określoną przez użytkownika liczbę</w:t>
      </w:r>
      <w:r w:rsidR="00A678BD" w:rsidRPr="00AB45B0">
        <w:rPr>
          <w:rFonts w:ascii="Times New Roman" w:hAnsi="Times New Roman" w:cs="Times New Roman"/>
        </w:rPr>
        <w:t xml:space="preserve"> miejsc</w:t>
      </w:r>
      <w:r w:rsidRPr="00AB45B0">
        <w:rPr>
          <w:rFonts w:ascii="Times New Roman" w:hAnsi="Times New Roman" w:cs="Times New Roman"/>
        </w:rPr>
        <w:t>.</w:t>
      </w:r>
    </w:p>
    <w:p w14:paraId="4449E5FB" w14:textId="62089A89" w:rsidR="00A678BD" w:rsidRPr="00AB45B0" w:rsidRDefault="00A678BD" w:rsidP="009F7470">
      <w:pPr>
        <w:rPr>
          <w:rFonts w:ascii="Times New Roman" w:hAnsi="Times New Roman" w:cs="Times New Roman"/>
        </w:rPr>
      </w:pPr>
    </w:p>
    <w:p w14:paraId="7F1D5720" w14:textId="72A46988" w:rsidR="00A678BD" w:rsidRPr="00AB45B0" w:rsidRDefault="00A678BD" w:rsidP="00A678BD">
      <w:pPr>
        <w:pStyle w:val="Nagwek1"/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t>Szyfr 3DES</w:t>
      </w:r>
    </w:p>
    <w:p w14:paraId="287173CE" w14:textId="77D35404" w:rsidR="00A678BD" w:rsidRPr="00AB45B0" w:rsidRDefault="00A678BD" w:rsidP="00A678BD">
      <w:pPr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t>Drugą opcją szyfrowania jest algorytm 3DES. Polega on na trzykrotnym szyfrowaniu wiadomości algorytmem DES</w:t>
      </w:r>
      <w:r w:rsidR="003750A9" w:rsidRPr="00AB45B0">
        <w:rPr>
          <w:rFonts w:ascii="Times New Roman" w:hAnsi="Times New Roman" w:cs="Times New Roman"/>
        </w:rPr>
        <w:t>. Najpierw szyfrujemy wiadomość pierwszym kluczem po czym odszyfrowujemy drugim a następnie szyfrujemy ponownie trzecim.</w:t>
      </w:r>
    </w:p>
    <w:p w14:paraId="014B0CCD" w14:textId="3736C4F4" w:rsidR="003750A9" w:rsidRPr="00AB45B0" w:rsidRDefault="003750A9" w:rsidP="00A678BD">
      <w:pPr>
        <w:rPr>
          <w:rFonts w:ascii="Times New Roman" w:hAnsi="Times New Roman" w:cs="Times New Roman"/>
        </w:rPr>
      </w:pPr>
    </w:p>
    <w:p w14:paraId="4B2E8C1F" w14:textId="53C27181" w:rsidR="003750A9" w:rsidRPr="00AB45B0" w:rsidRDefault="003750A9" w:rsidP="00A678BD">
      <w:pPr>
        <w:rPr>
          <w:rFonts w:ascii="Times New Roman" w:hAnsi="Times New Roman" w:cs="Times New Roman"/>
        </w:rPr>
      </w:pPr>
    </w:p>
    <w:p w14:paraId="65893F72" w14:textId="61692131" w:rsidR="003750A9" w:rsidRPr="00AB45B0" w:rsidRDefault="003750A9" w:rsidP="003750A9">
      <w:pPr>
        <w:pStyle w:val="Nagwek1"/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lastRenderedPageBreak/>
        <w:t>Omówienie Kodu</w:t>
      </w:r>
    </w:p>
    <w:p w14:paraId="192B4426" w14:textId="7FD18502" w:rsidR="001048E3" w:rsidRPr="00AB45B0" w:rsidRDefault="001048E3" w:rsidP="001048E3">
      <w:pPr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t>Żeby móc zaszyfrować tekst musimy najpierw wczytać plik tekstowy. Aby to zrobić</w:t>
      </w:r>
      <w:r w:rsidR="00E55E71" w:rsidRPr="00AB45B0">
        <w:rPr>
          <w:rFonts w:ascii="Times New Roman" w:hAnsi="Times New Roman" w:cs="Times New Roman"/>
        </w:rPr>
        <w:t xml:space="preserve"> musimy umieścić na naszym interfejsie przycisk oraz komponent „openFileDialog”</w:t>
      </w:r>
    </w:p>
    <w:p w14:paraId="23E89C82" w14:textId="22F3C9A5" w:rsidR="00E55E71" w:rsidRPr="00AB45B0" w:rsidRDefault="00E55E71" w:rsidP="00E55E71">
      <w:pPr>
        <w:pStyle w:val="Nagwek2"/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t xml:space="preserve">kod przycisku </w:t>
      </w:r>
      <w:r w:rsidR="002E2A19" w:rsidRPr="00AB45B0">
        <w:rPr>
          <w:rFonts w:ascii="Times New Roman" w:hAnsi="Times New Roman" w:cs="Times New Roman"/>
        </w:rPr>
        <w:t>„Otwórz plik”</w:t>
      </w:r>
    </w:p>
    <w:p w14:paraId="0F6966D2" w14:textId="685376C9" w:rsidR="00E55E71" w:rsidRPr="00AB45B0" w:rsidRDefault="000B3D62" w:rsidP="001048E3">
      <w:pPr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drawing>
          <wp:inline distT="0" distB="0" distL="0" distR="0" wp14:anchorId="200A0793" wp14:editId="1AB3370C">
            <wp:extent cx="5274310" cy="3084830"/>
            <wp:effectExtent l="0" t="0" r="2540" b="127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730B" w14:textId="13B723CB" w:rsidR="00141EAF" w:rsidRPr="00AB45B0" w:rsidRDefault="002A7E41" w:rsidP="001048E3">
      <w:pPr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t>Powyższy kod wczyta plik, wyświetli jego ścieżkę na etykiecie oraz wyświetli jego zawartość w oknie tekstowym</w:t>
      </w:r>
      <w:r w:rsidR="00BB58B3" w:rsidRPr="00AB45B0">
        <w:rPr>
          <w:rFonts w:ascii="Times New Roman" w:hAnsi="Times New Roman" w:cs="Times New Roman"/>
        </w:rPr>
        <w:t>.</w:t>
      </w:r>
    </w:p>
    <w:p w14:paraId="41E36A6A" w14:textId="5355B61C" w:rsidR="00141EAF" w:rsidRPr="00AB45B0" w:rsidRDefault="00141EAF" w:rsidP="001048E3">
      <w:pPr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t>Analogicznie potrzebujemy również opcji zapisu pliku</w:t>
      </w:r>
      <w:r w:rsidR="009773BE" w:rsidRPr="00AB45B0">
        <w:rPr>
          <w:rFonts w:ascii="Times New Roman" w:hAnsi="Times New Roman" w:cs="Times New Roman"/>
        </w:rPr>
        <w:t>. Aby to zrobić umieszczamy kolejny przycisk.</w:t>
      </w:r>
    </w:p>
    <w:p w14:paraId="677B3463" w14:textId="1979E6DF" w:rsidR="009773BE" w:rsidRPr="00AB45B0" w:rsidRDefault="009773BE" w:rsidP="009773BE">
      <w:pPr>
        <w:pStyle w:val="Nagwek2"/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t xml:space="preserve">kod przycisku </w:t>
      </w:r>
      <w:r w:rsidR="002E2A19" w:rsidRPr="00AB45B0">
        <w:rPr>
          <w:rFonts w:ascii="Times New Roman" w:hAnsi="Times New Roman" w:cs="Times New Roman"/>
        </w:rPr>
        <w:t>„Zapisz plik”</w:t>
      </w:r>
    </w:p>
    <w:p w14:paraId="1A38297D" w14:textId="28239A25" w:rsidR="009773BE" w:rsidRPr="00AB45B0" w:rsidRDefault="009773BE" w:rsidP="001048E3">
      <w:pPr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drawing>
          <wp:inline distT="0" distB="0" distL="0" distR="0" wp14:anchorId="208D0B49" wp14:editId="07717F0C">
            <wp:extent cx="5274310" cy="2345690"/>
            <wp:effectExtent l="0" t="0" r="254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4C6A" w14:textId="769940A4" w:rsidR="009773BE" w:rsidRPr="00AB45B0" w:rsidRDefault="009773BE" w:rsidP="001048E3">
      <w:pPr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t>Powyższy kod odpowiada za zapisanie zawartości drugiego okna dialogowego do nowego nazwanego przez użytkownika pliku.</w:t>
      </w:r>
    </w:p>
    <w:p w14:paraId="53A3F003" w14:textId="41C6DFFF" w:rsidR="009773BE" w:rsidRPr="00AB45B0" w:rsidRDefault="009773BE" w:rsidP="005702E5">
      <w:pPr>
        <w:pStyle w:val="Nagwek2"/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lastRenderedPageBreak/>
        <w:t>szyfrowanie 3des</w:t>
      </w:r>
    </w:p>
    <w:p w14:paraId="2DC1364A" w14:textId="62A9D9E1" w:rsidR="009773BE" w:rsidRPr="00AB45B0" w:rsidRDefault="009773BE" w:rsidP="009773BE">
      <w:pPr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t xml:space="preserve">Kod odpowiedzialny za szyfrowanie 3DES pochodzi z </w:t>
      </w:r>
      <w:hyperlink r:id="rId12" w:history="1">
        <w:r w:rsidRPr="00AB45B0">
          <w:rPr>
            <w:rStyle w:val="Hipercze"/>
            <w:rFonts w:ascii="Times New Roman" w:hAnsi="Times New Roman" w:cs="Times New Roman"/>
          </w:rPr>
          <w:t>tej str</w:t>
        </w:r>
        <w:r w:rsidRPr="00AB45B0">
          <w:rPr>
            <w:rStyle w:val="Hipercze"/>
            <w:rFonts w:ascii="Times New Roman" w:hAnsi="Times New Roman" w:cs="Times New Roman"/>
          </w:rPr>
          <w:t>o</w:t>
        </w:r>
        <w:r w:rsidRPr="00AB45B0">
          <w:rPr>
            <w:rStyle w:val="Hipercze"/>
            <w:rFonts w:ascii="Times New Roman" w:hAnsi="Times New Roman" w:cs="Times New Roman"/>
          </w:rPr>
          <w:t>ny</w:t>
        </w:r>
      </w:hyperlink>
      <w:r w:rsidR="003E75A1" w:rsidRPr="00AB45B0">
        <w:rPr>
          <w:rFonts w:ascii="Times New Roman" w:hAnsi="Times New Roman" w:cs="Times New Roman"/>
        </w:rPr>
        <w:t>.</w:t>
      </w:r>
    </w:p>
    <w:p w14:paraId="572410B9" w14:textId="72E605A6" w:rsidR="005702E5" w:rsidRPr="00AB45B0" w:rsidRDefault="005702E5" w:rsidP="005702E5">
      <w:pPr>
        <w:pStyle w:val="Nagwek2"/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t>SZyfrowanie</w:t>
      </w:r>
    </w:p>
    <w:p w14:paraId="7D739721" w14:textId="59DFE525" w:rsidR="005702E5" w:rsidRPr="00AB45B0" w:rsidRDefault="005702E5" w:rsidP="005702E5">
      <w:pPr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drawing>
          <wp:inline distT="0" distB="0" distL="0" distR="0" wp14:anchorId="13CA122D" wp14:editId="291D089B">
            <wp:extent cx="5274310" cy="1643380"/>
            <wp:effectExtent l="0" t="0" r="254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972D" w14:textId="1D0BAF48" w:rsidR="005702E5" w:rsidRPr="00AB45B0" w:rsidRDefault="005702E5" w:rsidP="005702E5">
      <w:pPr>
        <w:pStyle w:val="Nagwek2"/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t>Odszyfrowywanie</w:t>
      </w:r>
    </w:p>
    <w:p w14:paraId="6450307A" w14:textId="058C1EF2" w:rsidR="005702E5" w:rsidRPr="00AB45B0" w:rsidRDefault="005702E5" w:rsidP="005702E5">
      <w:pPr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drawing>
          <wp:inline distT="0" distB="0" distL="0" distR="0" wp14:anchorId="59D200D0" wp14:editId="056D00DD">
            <wp:extent cx="5274310" cy="1538605"/>
            <wp:effectExtent l="0" t="0" r="2540" b="4445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CD34" w14:textId="0D581F08" w:rsidR="005702E5" w:rsidRPr="00AB45B0" w:rsidRDefault="005702E5" w:rsidP="005702E5">
      <w:pPr>
        <w:pStyle w:val="Nagwek2"/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t>Szyfrowanie za pomocą szyfru cezara</w:t>
      </w:r>
    </w:p>
    <w:p w14:paraId="7C0BDA84" w14:textId="29187411" w:rsidR="005702E5" w:rsidRPr="00AB45B0" w:rsidRDefault="005702E5" w:rsidP="009773BE">
      <w:pPr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t xml:space="preserve">Kod odpowiedzialny za szyfrowanie </w:t>
      </w:r>
      <w:r w:rsidRPr="00AB45B0">
        <w:rPr>
          <w:rFonts w:ascii="Times New Roman" w:hAnsi="Times New Roman" w:cs="Times New Roman"/>
        </w:rPr>
        <w:t xml:space="preserve">„Cezarem” pochodzi </w:t>
      </w:r>
      <w:r w:rsidR="003E75A1" w:rsidRPr="00AB45B0">
        <w:rPr>
          <w:rFonts w:ascii="Times New Roman" w:hAnsi="Times New Roman" w:cs="Times New Roman"/>
        </w:rPr>
        <w:t xml:space="preserve">z </w:t>
      </w:r>
      <w:hyperlink r:id="rId15" w:history="1">
        <w:r w:rsidR="003E75A1" w:rsidRPr="00AB45B0">
          <w:rPr>
            <w:rStyle w:val="Hipercze"/>
            <w:rFonts w:ascii="Times New Roman" w:hAnsi="Times New Roman" w:cs="Times New Roman"/>
          </w:rPr>
          <w:t>tej strony</w:t>
        </w:r>
      </w:hyperlink>
      <w:r w:rsidR="003E75A1" w:rsidRPr="00AB45B0">
        <w:rPr>
          <w:rFonts w:ascii="Times New Roman" w:hAnsi="Times New Roman" w:cs="Times New Roman"/>
        </w:rPr>
        <w:t>.</w:t>
      </w:r>
    </w:p>
    <w:p w14:paraId="016F40FE" w14:textId="61138911" w:rsidR="003E75A1" w:rsidRPr="00AB45B0" w:rsidRDefault="003E75A1" w:rsidP="003E75A1">
      <w:pPr>
        <w:pStyle w:val="Nagwek2"/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t>algorytm szyfrujący</w:t>
      </w:r>
    </w:p>
    <w:p w14:paraId="457E42EB" w14:textId="4735256B" w:rsidR="003E75A1" w:rsidRPr="00AB45B0" w:rsidRDefault="003E75A1" w:rsidP="003E75A1">
      <w:pPr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drawing>
          <wp:inline distT="0" distB="0" distL="0" distR="0" wp14:anchorId="35538149" wp14:editId="4F03287D">
            <wp:extent cx="5274310" cy="2363470"/>
            <wp:effectExtent l="0" t="0" r="254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43D3" w14:textId="315ACF2E" w:rsidR="003E75A1" w:rsidRPr="00AB45B0" w:rsidRDefault="003E75A1" w:rsidP="003E75A1">
      <w:pPr>
        <w:pStyle w:val="Nagwek2"/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lastRenderedPageBreak/>
        <w:t>Szyfrowanie</w:t>
      </w:r>
    </w:p>
    <w:p w14:paraId="03CAE0FF" w14:textId="752E5116" w:rsidR="003E75A1" w:rsidRPr="00AB45B0" w:rsidRDefault="003E75A1" w:rsidP="003E75A1">
      <w:pPr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drawing>
          <wp:inline distT="0" distB="0" distL="0" distR="0" wp14:anchorId="68A21E77" wp14:editId="557E9BDD">
            <wp:extent cx="5274310" cy="1764665"/>
            <wp:effectExtent l="0" t="0" r="2540" b="6985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B71A" w14:textId="7E904253" w:rsidR="003E75A1" w:rsidRPr="00AB45B0" w:rsidRDefault="003E75A1" w:rsidP="003E75A1">
      <w:pPr>
        <w:pStyle w:val="Nagwek2"/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t>Odszyfrowywanie</w:t>
      </w:r>
    </w:p>
    <w:p w14:paraId="7F4D5BBD" w14:textId="6A465F1C" w:rsidR="003E75A1" w:rsidRPr="00AB45B0" w:rsidRDefault="003E75A1" w:rsidP="003E75A1">
      <w:pPr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drawing>
          <wp:inline distT="0" distB="0" distL="0" distR="0" wp14:anchorId="28BBA019" wp14:editId="691E1547">
            <wp:extent cx="5274310" cy="955675"/>
            <wp:effectExtent l="0" t="0" r="254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77EA" w14:textId="59958517" w:rsidR="000B3D62" w:rsidRPr="00AB45B0" w:rsidRDefault="002E2A19" w:rsidP="001048E3">
      <w:pPr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t>Kiedy zaimplementowaliśmy już nasze algorytmy szyfrujące należy zaprogramować przyciski odpowiedzialne za ich używanie. Postanowiłem zastosować „ListBox” do wyboru szyfru</w:t>
      </w:r>
      <w:r w:rsidR="005172A9" w:rsidRPr="00AB45B0">
        <w:rPr>
          <w:rFonts w:ascii="Times New Roman" w:hAnsi="Times New Roman" w:cs="Times New Roman"/>
        </w:rPr>
        <w:t xml:space="preserve">, </w:t>
      </w:r>
      <w:r w:rsidRPr="00AB45B0">
        <w:rPr>
          <w:rFonts w:ascii="Times New Roman" w:hAnsi="Times New Roman" w:cs="Times New Roman"/>
        </w:rPr>
        <w:t>dwa przyciski odpowiedzialne za szyfrowanie</w:t>
      </w:r>
      <w:r w:rsidR="005172A9" w:rsidRPr="00AB45B0">
        <w:rPr>
          <w:rFonts w:ascii="Times New Roman" w:hAnsi="Times New Roman" w:cs="Times New Roman"/>
        </w:rPr>
        <w:t xml:space="preserve"> i odszyfrowywanie oraz pole tekstowe</w:t>
      </w:r>
      <w:r w:rsidR="00847448" w:rsidRPr="00AB45B0">
        <w:rPr>
          <w:rFonts w:ascii="Times New Roman" w:hAnsi="Times New Roman" w:cs="Times New Roman"/>
        </w:rPr>
        <w:t xml:space="preserve"> (textBox3)</w:t>
      </w:r>
      <w:r w:rsidR="005172A9" w:rsidRPr="00AB45B0">
        <w:rPr>
          <w:rFonts w:ascii="Times New Roman" w:hAnsi="Times New Roman" w:cs="Times New Roman"/>
        </w:rPr>
        <w:t xml:space="preserve"> gdzie użytkownik </w:t>
      </w:r>
      <w:r w:rsidR="00847448" w:rsidRPr="00AB45B0">
        <w:rPr>
          <w:rFonts w:ascii="Times New Roman" w:hAnsi="Times New Roman" w:cs="Times New Roman"/>
        </w:rPr>
        <w:t>musi podać</w:t>
      </w:r>
      <w:r w:rsidR="005172A9" w:rsidRPr="00AB45B0">
        <w:rPr>
          <w:rFonts w:ascii="Times New Roman" w:hAnsi="Times New Roman" w:cs="Times New Roman"/>
        </w:rPr>
        <w:t xml:space="preserve"> klucz</w:t>
      </w:r>
      <w:r w:rsidR="009D33D7" w:rsidRPr="00AB45B0">
        <w:rPr>
          <w:rFonts w:ascii="Times New Roman" w:hAnsi="Times New Roman" w:cs="Times New Roman"/>
        </w:rPr>
        <w:t>.</w:t>
      </w:r>
      <w:r w:rsidR="005172A9" w:rsidRPr="00AB45B0">
        <w:rPr>
          <w:rFonts w:ascii="Times New Roman" w:hAnsi="Times New Roman" w:cs="Times New Roman"/>
        </w:rPr>
        <w:t xml:space="preserve"> </w:t>
      </w:r>
    </w:p>
    <w:p w14:paraId="13716172" w14:textId="163A58AB" w:rsidR="009D33D7" w:rsidRPr="00AB45B0" w:rsidRDefault="009D33D7" w:rsidP="009D33D7">
      <w:pPr>
        <w:pStyle w:val="Nagwek2"/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t>Kod przycisku „Szyfruj”</w:t>
      </w:r>
    </w:p>
    <w:p w14:paraId="57684B12" w14:textId="45F47324" w:rsidR="009D33D7" w:rsidRPr="00AB45B0" w:rsidRDefault="009D33D7" w:rsidP="009D33D7">
      <w:pPr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drawing>
          <wp:inline distT="0" distB="0" distL="0" distR="0" wp14:anchorId="659D188C" wp14:editId="1D83021A">
            <wp:extent cx="5274310" cy="3024505"/>
            <wp:effectExtent l="0" t="0" r="2540" b="4445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01CC" w14:textId="719E6B41" w:rsidR="009D33D7" w:rsidRPr="00AB45B0" w:rsidRDefault="009D33D7" w:rsidP="009D33D7">
      <w:pPr>
        <w:rPr>
          <w:rFonts w:ascii="Times New Roman" w:hAnsi="Times New Roman" w:cs="Times New Roman"/>
        </w:rPr>
      </w:pPr>
    </w:p>
    <w:p w14:paraId="6585A3B5" w14:textId="52E643C6" w:rsidR="009D33D7" w:rsidRPr="00AB45B0" w:rsidRDefault="009D33D7" w:rsidP="009D33D7">
      <w:pPr>
        <w:rPr>
          <w:rFonts w:ascii="Times New Roman" w:hAnsi="Times New Roman" w:cs="Times New Roman"/>
        </w:rPr>
      </w:pPr>
    </w:p>
    <w:p w14:paraId="66C2E7C8" w14:textId="5E42D03A" w:rsidR="009D33D7" w:rsidRPr="00AB45B0" w:rsidRDefault="009D33D7" w:rsidP="009D33D7">
      <w:pPr>
        <w:rPr>
          <w:rFonts w:ascii="Times New Roman" w:hAnsi="Times New Roman" w:cs="Times New Roman"/>
        </w:rPr>
      </w:pPr>
    </w:p>
    <w:p w14:paraId="443B227A" w14:textId="37D18028" w:rsidR="009D33D7" w:rsidRPr="00AB45B0" w:rsidRDefault="009D33D7" w:rsidP="009D33D7">
      <w:pPr>
        <w:pStyle w:val="Nagwek2"/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lastRenderedPageBreak/>
        <w:t>KOd przycisku „Odszyfruj”</w:t>
      </w:r>
    </w:p>
    <w:p w14:paraId="58B1C4C8" w14:textId="581F9C25" w:rsidR="00DD282B" w:rsidRPr="00AB45B0" w:rsidRDefault="00EA15AE" w:rsidP="00DD282B">
      <w:pPr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drawing>
          <wp:inline distT="0" distB="0" distL="0" distR="0" wp14:anchorId="48DB6198" wp14:editId="44663E80">
            <wp:extent cx="5274310" cy="3382010"/>
            <wp:effectExtent l="0" t="0" r="2540" b="8890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1AA5" w14:textId="61687976" w:rsidR="00847448" w:rsidRPr="00AB45B0" w:rsidRDefault="00847448" w:rsidP="00DD282B">
      <w:pPr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t>Na tym etapie mamy już działający program ale warto jeszcze zaimplementować parę blokad żeby uniknąć potencjalnych błędów programu.</w:t>
      </w:r>
    </w:p>
    <w:p w14:paraId="00089FF4" w14:textId="6F9AF0DC" w:rsidR="003E04F5" w:rsidRPr="00AB45B0" w:rsidRDefault="003E04F5" w:rsidP="003E04F5">
      <w:pPr>
        <w:pStyle w:val="Nagwek2"/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t>KOD odpowiedzialny za sprawdzenie czy podany został klucz</w:t>
      </w:r>
    </w:p>
    <w:p w14:paraId="3D3E41AF" w14:textId="74865394" w:rsidR="00847448" w:rsidRPr="00AB45B0" w:rsidRDefault="00174A5A" w:rsidP="00DD282B">
      <w:pPr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drawing>
          <wp:inline distT="0" distB="0" distL="0" distR="0" wp14:anchorId="26BC7AA6" wp14:editId="77B84D9C">
            <wp:extent cx="5274310" cy="2648585"/>
            <wp:effectExtent l="0" t="0" r="2540" b="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8583" w14:textId="77777777" w:rsidR="00174A5A" w:rsidRPr="00AB45B0" w:rsidRDefault="00174A5A" w:rsidP="00174A5A">
      <w:pPr>
        <w:pStyle w:val="Nagwek2"/>
        <w:rPr>
          <w:rFonts w:ascii="Times New Roman" w:hAnsi="Times New Roman" w:cs="Times New Roman"/>
        </w:rPr>
      </w:pPr>
    </w:p>
    <w:p w14:paraId="74762433" w14:textId="77777777" w:rsidR="00174A5A" w:rsidRPr="00AB45B0" w:rsidRDefault="00174A5A" w:rsidP="00174A5A">
      <w:pPr>
        <w:pStyle w:val="Nagwek2"/>
        <w:rPr>
          <w:rFonts w:ascii="Times New Roman" w:hAnsi="Times New Roman" w:cs="Times New Roman"/>
        </w:rPr>
      </w:pPr>
    </w:p>
    <w:p w14:paraId="04545258" w14:textId="77777777" w:rsidR="00174A5A" w:rsidRPr="00AB45B0" w:rsidRDefault="00174A5A" w:rsidP="00174A5A">
      <w:pPr>
        <w:pStyle w:val="Nagwek2"/>
        <w:rPr>
          <w:rFonts w:ascii="Times New Roman" w:hAnsi="Times New Roman" w:cs="Times New Roman"/>
        </w:rPr>
      </w:pPr>
    </w:p>
    <w:p w14:paraId="604142FC" w14:textId="31E7ABF2" w:rsidR="00174A5A" w:rsidRPr="00AB45B0" w:rsidRDefault="00174A5A" w:rsidP="00174A5A">
      <w:pPr>
        <w:pStyle w:val="Nagwek2"/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t>Kod odpowiedzialny za sprawdzenie czy w kluczu nie ma liter</w:t>
      </w:r>
    </w:p>
    <w:p w14:paraId="1FBC42AD" w14:textId="27F9B0A0" w:rsidR="00174A5A" w:rsidRPr="00AB45B0" w:rsidRDefault="00174A5A" w:rsidP="00174A5A">
      <w:pPr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drawing>
          <wp:inline distT="0" distB="0" distL="0" distR="0" wp14:anchorId="30F9A039" wp14:editId="62C46156">
            <wp:extent cx="5274310" cy="2306955"/>
            <wp:effectExtent l="0" t="0" r="2540" b="0"/>
            <wp:docPr id="15" name="Obraz 15" descr="Obraz zawierający tekst, monitor, ekran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, monitor, ekran, zrzut ekranu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7BCB" w14:textId="42822851" w:rsidR="005172A9" w:rsidRPr="00AB45B0" w:rsidRDefault="00174A5A" w:rsidP="00DD282B">
      <w:pPr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t>Po wykonaniu wszystkich powyższych etapów możemy skompilować kod</w:t>
      </w:r>
    </w:p>
    <w:sectPr w:rsidR="005172A9" w:rsidRPr="00AB45B0" w:rsidSect="00D64435">
      <w:footerReference w:type="default" r:id="rId23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10C3A" w14:textId="77777777" w:rsidR="00625CB3" w:rsidRDefault="00625CB3" w:rsidP="00C6554A">
      <w:pPr>
        <w:spacing w:before="0" w:after="0" w:line="240" w:lineRule="auto"/>
      </w:pPr>
      <w:r>
        <w:separator/>
      </w:r>
    </w:p>
  </w:endnote>
  <w:endnote w:type="continuationSeparator" w:id="0">
    <w:p w14:paraId="16D29E3C" w14:textId="77777777" w:rsidR="00625CB3" w:rsidRDefault="00625CB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75A78" w14:textId="77777777" w:rsidR="002163EE" w:rsidRDefault="00ED7C44">
    <w:pPr>
      <w:pStyle w:val="Stopka"/>
      <w:rPr>
        <w:noProof/>
      </w:rPr>
    </w:pPr>
    <w:r>
      <w:rPr>
        <w:noProof/>
        <w:lang w:bidi="pl-PL"/>
      </w:rPr>
      <w:t xml:space="preserve">Strona </w:t>
    </w:r>
    <w:r>
      <w:rPr>
        <w:noProof/>
        <w:lang w:bidi="pl-PL"/>
      </w:rPr>
      <w:fldChar w:fldCharType="begin"/>
    </w:r>
    <w:r>
      <w:rPr>
        <w:noProof/>
        <w:lang w:bidi="pl-PL"/>
      </w:rPr>
      <w:instrText xml:space="preserve"> PAGE  \* Arabic  \* MERGEFORMAT </w:instrText>
    </w:r>
    <w:r>
      <w:rPr>
        <w:noProof/>
        <w:lang w:bidi="pl-PL"/>
      </w:rPr>
      <w:fldChar w:fldCharType="separate"/>
    </w:r>
    <w:r w:rsidR="0089714F">
      <w:rPr>
        <w:noProof/>
        <w:lang w:bidi="pl-PL"/>
      </w:rPr>
      <w:t>1</w:t>
    </w:r>
    <w:r>
      <w:rPr>
        <w:noProof/>
        <w:lang w:bidi="pl-P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23EA9" w14:textId="77777777" w:rsidR="00625CB3" w:rsidRDefault="00625CB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4F3298A" w14:textId="77777777" w:rsidR="00625CB3" w:rsidRDefault="00625CB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punktowan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ykuł %1."/>
      <w:lvlJc w:val="left"/>
      <w:pPr>
        <w:ind w:left="0" w:firstLine="0"/>
      </w:pPr>
    </w:lvl>
    <w:lvl w:ilvl="1">
      <w:start w:val="1"/>
      <w:numFmt w:val="decimalZero"/>
      <w:isLgl/>
      <w:lvlText w:val="Sekcj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AF"/>
    <w:rsid w:val="000B3D62"/>
    <w:rsid w:val="001048E3"/>
    <w:rsid w:val="00141EAF"/>
    <w:rsid w:val="00174A5A"/>
    <w:rsid w:val="002554CD"/>
    <w:rsid w:val="00293B83"/>
    <w:rsid w:val="002A7E41"/>
    <w:rsid w:val="002B4294"/>
    <w:rsid w:val="002E2A19"/>
    <w:rsid w:val="00333D0D"/>
    <w:rsid w:val="003750A9"/>
    <w:rsid w:val="003E04F5"/>
    <w:rsid w:val="003E75A1"/>
    <w:rsid w:val="00430D50"/>
    <w:rsid w:val="004C049F"/>
    <w:rsid w:val="005000E2"/>
    <w:rsid w:val="005172A9"/>
    <w:rsid w:val="005702E5"/>
    <w:rsid w:val="005F3EBF"/>
    <w:rsid w:val="00625CB3"/>
    <w:rsid w:val="006A3CE7"/>
    <w:rsid w:val="007208D7"/>
    <w:rsid w:val="00847448"/>
    <w:rsid w:val="0089714F"/>
    <w:rsid w:val="009452F9"/>
    <w:rsid w:val="009773BE"/>
    <w:rsid w:val="009D33D7"/>
    <w:rsid w:val="009F7470"/>
    <w:rsid w:val="00A10AD7"/>
    <w:rsid w:val="00A678BD"/>
    <w:rsid w:val="00AB45B0"/>
    <w:rsid w:val="00BB58B3"/>
    <w:rsid w:val="00BF2AD7"/>
    <w:rsid w:val="00C015AF"/>
    <w:rsid w:val="00C6554A"/>
    <w:rsid w:val="00D64435"/>
    <w:rsid w:val="00DD282B"/>
    <w:rsid w:val="00E55E71"/>
    <w:rsid w:val="00EA15AE"/>
    <w:rsid w:val="00ED7C44"/>
    <w:rsid w:val="00F224E5"/>
    <w:rsid w:val="00F2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2A9309"/>
  <w15:chartTrackingRefBased/>
  <w15:docId w15:val="{7C006306-AE3A-4808-AC27-FC724C5C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l-PL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33D0D"/>
  </w:style>
  <w:style w:type="paragraph" w:styleId="Nagwek1">
    <w:name w:val="heading 1"/>
    <w:basedOn w:val="Normalny"/>
    <w:next w:val="Normalny"/>
    <w:link w:val="Nagwek1Znak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jekontaktowe">
    <w:name w:val="Informacje kontaktowe"/>
    <w:basedOn w:val="Normalny"/>
    <w:uiPriority w:val="4"/>
    <w:qFormat/>
    <w:rsid w:val="00C6554A"/>
    <w:pPr>
      <w:spacing w:before="0" w:after="0"/>
      <w:jc w:val="center"/>
    </w:pPr>
  </w:style>
  <w:style w:type="paragraph" w:styleId="Listapunktowana">
    <w:name w:val="List Bullet"/>
    <w:basedOn w:val="Normalny"/>
    <w:uiPriority w:val="10"/>
    <w:unhideWhenUsed/>
    <w:qFormat/>
    <w:rsid w:val="00C6554A"/>
    <w:pPr>
      <w:numPr>
        <w:numId w:val="4"/>
      </w:numPr>
    </w:pPr>
  </w:style>
  <w:style w:type="paragraph" w:styleId="Tytu">
    <w:name w:val="Title"/>
    <w:basedOn w:val="Normalny"/>
    <w:link w:val="TytuZnak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ytuZnak">
    <w:name w:val="Tytuł Znak"/>
    <w:basedOn w:val="Domylnaczcionkaakapitu"/>
    <w:link w:val="Tytu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Podtytu">
    <w:name w:val="Subtitle"/>
    <w:basedOn w:val="Normalny"/>
    <w:link w:val="PodtytuZnak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PodtytuZnak">
    <w:name w:val="Podtytuł Znak"/>
    <w:basedOn w:val="Domylnaczcionkaakapitu"/>
    <w:link w:val="Podtytu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Stopka">
    <w:name w:val="footer"/>
    <w:basedOn w:val="Normalny"/>
    <w:link w:val="StopkaZnak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StopkaZnak">
    <w:name w:val="Stopka Znak"/>
    <w:basedOn w:val="Domylnaczcionkaakapitu"/>
    <w:link w:val="Stopka"/>
    <w:uiPriority w:val="99"/>
    <w:rsid w:val="00C6554A"/>
    <w:rPr>
      <w:caps/>
    </w:rPr>
  </w:style>
  <w:style w:type="paragraph" w:customStyle="1" w:styleId="Zdjcie">
    <w:name w:val="Zdjęcie"/>
    <w:basedOn w:val="Normalny"/>
    <w:uiPriority w:val="1"/>
    <w:qFormat/>
    <w:rsid w:val="00C6554A"/>
    <w:pPr>
      <w:spacing w:before="0" w:after="0" w:line="240" w:lineRule="auto"/>
      <w:jc w:val="center"/>
    </w:pPr>
  </w:style>
  <w:style w:type="paragraph" w:styleId="Nagwek">
    <w:name w:val="header"/>
    <w:basedOn w:val="Normalny"/>
    <w:link w:val="NagwekZnak"/>
    <w:uiPriority w:val="99"/>
    <w:unhideWhenUsed/>
    <w:rsid w:val="00C6554A"/>
    <w:pPr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owana">
    <w:name w:val="List Number"/>
    <w:basedOn w:val="Normalny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Wyrnienieintensywne">
    <w:name w:val="Intense Emphasis"/>
    <w:basedOn w:val="Domylnaczcionkaakapitu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C6554A"/>
    <w:rPr>
      <w:i/>
      <w:iCs/>
      <w:color w:val="007789" w:themeColor="accent1" w:themeShade="BF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554A"/>
    <w:rPr>
      <w:rFonts w:ascii="Segoe UI" w:hAnsi="Segoe UI" w:cs="Segoe UI"/>
      <w:szCs w:val="18"/>
    </w:rPr>
  </w:style>
  <w:style w:type="paragraph" w:styleId="Tekstblokowy">
    <w:name w:val="Block Text"/>
    <w:basedOn w:val="Normalny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C6554A"/>
    <w:rPr>
      <w:szCs w:val="16"/>
    </w:rPr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C6554A"/>
    <w:rPr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6554A"/>
    <w:rPr>
      <w:sz w:val="22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6554A"/>
    <w:rPr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6554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6554A"/>
    <w:rPr>
      <w:b/>
      <w:bCs/>
      <w:szCs w:val="20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C6554A"/>
    <w:rPr>
      <w:rFonts w:ascii="Segoe UI" w:hAnsi="Segoe UI" w:cs="Segoe UI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6554A"/>
    <w:rPr>
      <w:szCs w:val="20"/>
    </w:rPr>
  </w:style>
  <w:style w:type="paragraph" w:styleId="Adreszwrotnynakopercie">
    <w:name w:val="envelope return"/>
    <w:basedOn w:val="Normalny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6554A"/>
    <w:rPr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-klawiatura">
    <w:name w:val="HTML Keyboard"/>
    <w:basedOn w:val="Domylnaczcionkaakapitu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6554A"/>
    <w:rPr>
      <w:rFonts w:ascii="Consolas" w:hAnsi="Consolas"/>
      <w:szCs w:val="20"/>
    </w:rPr>
  </w:style>
  <w:style w:type="character" w:styleId="HTML-staaszeroko">
    <w:name w:val="HTML Typewriter"/>
    <w:basedOn w:val="Domylnaczcionkaakapitu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cze">
    <w:name w:val="Hyperlink"/>
    <w:basedOn w:val="Domylnaczcionkaakapitu"/>
    <w:uiPriority w:val="99"/>
    <w:unhideWhenUsed/>
    <w:rsid w:val="00C6554A"/>
    <w:rPr>
      <w:color w:val="835D00" w:themeColor="accent3" w:themeShade="80"/>
      <w:u w:val="single"/>
    </w:rPr>
  </w:style>
  <w:style w:type="paragraph" w:styleId="Tekstmakra">
    <w:name w:val="macro"/>
    <w:link w:val="TekstmakraZnak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C6554A"/>
    <w:rPr>
      <w:rFonts w:ascii="Consolas" w:hAnsi="Consolas"/>
      <w:szCs w:val="20"/>
    </w:rPr>
  </w:style>
  <w:style w:type="character" w:styleId="Tekstzastpczy">
    <w:name w:val="Placeholder Text"/>
    <w:basedOn w:val="Domylnaczcionkaakapitu"/>
    <w:uiPriority w:val="99"/>
    <w:semiHidden/>
    <w:rsid w:val="00C6554A"/>
    <w:rPr>
      <w:color w:val="595959" w:themeColor="text1" w:themeTint="A6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C6554A"/>
    <w:rPr>
      <w:rFonts w:ascii="Consolas" w:hAnsi="Consolas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9773BE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9773BE"/>
  </w:style>
  <w:style w:type="character" w:styleId="Nierozpoznanawzmianka">
    <w:name w:val="Unresolved Mention"/>
    <w:basedOn w:val="Domylnaczcionkaakapitu"/>
    <w:uiPriority w:val="99"/>
    <w:semiHidden/>
    <w:unhideWhenUsed/>
    <w:rsid w:val="00570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foxlearn.com/windows-forms/encryption-and-decryption-using-triple-des-in-csharp-376.html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c-sharpcorner.com/article/caesar-cipher-in-c-sharp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luch\AppData\Local\Microsoft\Office\16.0\DTS\pl-PL%7b60E9ABA2-E50E-4939-BAA1-FFF1581D1BF6%7d\%7b44D443D7-5D3C-48E9-8DD3-C3035D373B52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873EA-6CDB-4456-8AB6-2BF7379F6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{44D443D7-5D3C-48E9-8DD3-C3035D373B52}tf02835058_win32</Template>
  <TotalTime>141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</dc:creator>
  <cp:keywords/>
  <dc:description/>
  <cp:lastModifiedBy>Szymon 58193</cp:lastModifiedBy>
  <cp:revision>7</cp:revision>
  <dcterms:created xsi:type="dcterms:W3CDTF">2022-03-03T17:13:00Z</dcterms:created>
  <dcterms:modified xsi:type="dcterms:W3CDTF">2022-03-03T19:37:00Z</dcterms:modified>
</cp:coreProperties>
</file>